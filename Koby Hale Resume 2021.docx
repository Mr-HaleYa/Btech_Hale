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216" w:rsidRPr="00112CB1" w:rsidRDefault="00BF6184" w:rsidP="00141A4C">
      <w:pPr>
        <w:pStyle w:val="Title"/>
        <w:rPr>
          <w:color w:val="7F7F7F" w:themeColor="text1" w:themeTint="80"/>
        </w:rPr>
      </w:pPr>
      <w:r w:rsidRPr="00112CB1">
        <w:rPr>
          <w:color w:val="7F7F7F" w:themeColor="text1" w:themeTint="80"/>
        </w:rPr>
        <w:t>Koby Hale</w:t>
      </w:r>
    </w:p>
    <w:p w:rsidR="00141A4C" w:rsidRDefault="00BF6184" w:rsidP="00141A4C">
      <w:r>
        <w:t>208-219-8483</w:t>
      </w:r>
      <w:r w:rsidR="00141A4C">
        <w:t> | </w:t>
      </w:r>
      <w:r>
        <w:t>Mr.HaleYa@gmail.com</w:t>
      </w:r>
    </w:p>
    <w:p w:rsidR="006270A9" w:rsidRDefault="00E31EBD" w:rsidP="00141A4C">
      <w:pPr>
        <w:pStyle w:val="Heading1"/>
      </w:pPr>
      <w:sdt>
        <w:sdtPr>
          <w:alias w:val="Objective:"/>
          <w:tag w:val="Objective:"/>
          <w:id w:val="-731932020"/>
          <w:placeholder>
            <w:docPart w:val="C976BDE6D69F44A89E89B7EBEAF379E2"/>
          </w:placeholder>
          <w:temporary/>
          <w:showingPlcHdr/>
          <w15:appearance w15:val="hidden"/>
        </w:sdtPr>
        <w:sdtEndPr/>
        <w:sdtContent>
          <w:r w:rsidR="009D5933">
            <w:t>Objective</w:t>
          </w:r>
        </w:sdtContent>
      </w:sdt>
    </w:p>
    <w:p w:rsidR="006270A9" w:rsidRDefault="00013ABC" w:rsidP="008478D0">
      <w:pPr>
        <w:pStyle w:val="ListBullet"/>
        <w:numPr>
          <w:ilvl w:val="0"/>
          <w:numId w:val="0"/>
        </w:numPr>
      </w:pPr>
      <w:r>
        <w:t>Seeking a position at Autoliv, the world’s largest manufacturer of automotive safety equipment, to fu</w:t>
      </w:r>
      <w:r w:rsidR="008478D0">
        <w:t xml:space="preserve">rther develop skills and </w:t>
      </w:r>
      <w:r>
        <w:t xml:space="preserve">a </w:t>
      </w:r>
      <w:r w:rsidR="008478D0">
        <w:t xml:space="preserve">love of troubleshooting </w:t>
      </w:r>
      <w:r>
        <w:t xml:space="preserve">and apply already </w:t>
      </w:r>
      <w:r w:rsidR="008478D0">
        <w:t xml:space="preserve">high aptitude in technology systems. </w:t>
      </w:r>
      <w:r>
        <w:t>A</w:t>
      </w:r>
      <w:r>
        <w:t xml:space="preserve">lso increasing value to future employer by </w:t>
      </w:r>
      <w:r>
        <w:t>pursuing</w:t>
      </w:r>
      <w:r w:rsidRPr="008478D0">
        <w:t xml:space="preserve"> </w:t>
      </w:r>
      <w:r>
        <w:t>certificates</w:t>
      </w:r>
      <w:r w:rsidRPr="008478D0">
        <w:t xml:space="preserve"> at Bridgerland Technical College</w:t>
      </w:r>
      <w:r>
        <w:t>.</w:t>
      </w:r>
    </w:p>
    <w:sdt>
      <w:sdtPr>
        <w:alias w:val="Education:"/>
        <w:tag w:val="Education:"/>
        <w:id w:val="807127995"/>
        <w:placeholder>
          <w:docPart w:val="52CAA4825E98490BB10E2A7DEC715A76"/>
        </w:placeholder>
        <w:temporary/>
        <w:showingPlcHdr/>
        <w15:appearance w15:val="hidden"/>
      </w:sdtPr>
      <w:sdtEndPr/>
      <w:sdtContent>
        <w:p w:rsidR="006270A9" w:rsidRDefault="009D5933">
          <w:pPr>
            <w:pStyle w:val="Heading1"/>
          </w:pPr>
          <w:r>
            <w:t>Education</w:t>
          </w:r>
        </w:p>
      </w:sdtContent>
    </w:sdt>
    <w:p w:rsidR="006270A9" w:rsidRDefault="00BF6184">
      <w:pPr>
        <w:pStyle w:val="Heading2"/>
      </w:pPr>
      <w:r>
        <w:t>C</w:t>
      </w:r>
      <w:r w:rsidR="00013ABC">
        <w:t>e</w:t>
      </w:r>
      <w:r>
        <w:t>rtificate</w:t>
      </w:r>
      <w:r w:rsidR="009D5933">
        <w:t> | </w:t>
      </w:r>
      <w:r w:rsidR="00013ABC">
        <w:t xml:space="preserve">Estimated </w:t>
      </w:r>
      <w:r w:rsidR="009F70A0">
        <w:t>COMPLE</w:t>
      </w:r>
      <w:r w:rsidR="00013ABC">
        <w:t>TION</w:t>
      </w:r>
      <w:r w:rsidR="009F70A0">
        <w:t xml:space="preserve"> 2021</w:t>
      </w:r>
      <w:r w:rsidR="00013ABC">
        <w:t xml:space="preserve"> |</w:t>
      </w:r>
      <w:r w:rsidR="009D5933">
        <w:t> </w:t>
      </w:r>
      <w:r w:rsidRPr="00BF6184">
        <w:t>Bridgerland Technical College</w:t>
      </w:r>
    </w:p>
    <w:p w:rsidR="00BF6184" w:rsidRDefault="00BF6184">
      <w:pPr>
        <w:pStyle w:val="ListBullet"/>
      </w:pPr>
      <w:r>
        <w:t xml:space="preserve">Intended </w:t>
      </w:r>
      <w:r w:rsidR="009F70A0">
        <w:t>Certificate</w:t>
      </w:r>
      <w:r w:rsidR="009F70A0">
        <w:t xml:space="preserve">s </w:t>
      </w:r>
      <w:r w:rsidR="009D5933">
        <w:t xml:space="preserve">: </w:t>
      </w:r>
    </w:p>
    <w:p w:rsidR="00BF6184" w:rsidRDefault="00BF6184" w:rsidP="00BF6184">
      <w:pPr>
        <w:pStyle w:val="ListBullet"/>
        <w:numPr>
          <w:ilvl w:val="1"/>
          <w:numId w:val="21"/>
        </w:numPr>
        <w:sectPr w:rsidR="00BF6184" w:rsidSect="00BF6184">
          <w:footerReference w:type="default" r:id="rId8"/>
          <w:type w:val="continuous"/>
          <w:pgSz w:w="12240" w:h="15840"/>
          <w:pgMar w:top="1008" w:right="1152" w:bottom="1152" w:left="1152" w:header="720" w:footer="720" w:gutter="0"/>
          <w:pgNumType w:start="1"/>
          <w:cols w:space="720"/>
          <w:titlePg/>
          <w:docGrid w:linePitch="360"/>
        </w:sectPr>
      </w:pPr>
    </w:p>
    <w:p w:rsidR="00BF6184" w:rsidRDefault="00BF6184" w:rsidP="007B57B7">
      <w:pPr>
        <w:pStyle w:val="ListBullet"/>
        <w:numPr>
          <w:ilvl w:val="1"/>
          <w:numId w:val="21"/>
        </w:numPr>
      </w:pPr>
      <w:r>
        <w:t>Electronic Engineering Technology</w:t>
      </w:r>
    </w:p>
    <w:p w:rsidR="006270A9" w:rsidRDefault="00BF6184" w:rsidP="00BF6184">
      <w:pPr>
        <w:pStyle w:val="ListBullet"/>
        <w:numPr>
          <w:ilvl w:val="1"/>
          <w:numId w:val="21"/>
        </w:numPr>
      </w:pPr>
      <w:r>
        <w:t>Controls Engineering Technology</w:t>
      </w:r>
    </w:p>
    <w:p w:rsidR="00BF6184" w:rsidRDefault="00BF6184" w:rsidP="00BF6184">
      <w:pPr>
        <w:pStyle w:val="ListBullet"/>
        <w:sectPr w:rsidR="00BF6184" w:rsidSect="00BF6184">
          <w:type w:val="continuous"/>
          <w:pgSz w:w="12240" w:h="15840"/>
          <w:pgMar w:top="1008" w:right="1152" w:bottom="1152" w:left="1152" w:header="720" w:footer="720" w:gutter="0"/>
          <w:pgNumType w:start="1"/>
          <w:cols w:num="2" w:space="720"/>
          <w:titlePg/>
          <w:docGrid w:linePitch="360"/>
        </w:sectPr>
      </w:pPr>
    </w:p>
    <w:p w:rsidR="00BF6184" w:rsidRDefault="009D5933" w:rsidP="00BF6184">
      <w:pPr>
        <w:pStyle w:val="ListBullet"/>
      </w:pPr>
      <w:r>
        <w:t xml:space="preserve">Related </w:t>
      </w:r>
      <w:r w:rsidR="009F70A0">
        <w:t>Completed C</w:t>
      </w:r>
      <w:r>
        <w:t>oursework</w:t>
      </w:r>
      <w:r w:rsidR="009F70A0">
        <w:t xml:space="preserve"> </w:t>
      </w:r>
      <w:r>
        <w:t>:</w:t>
      </w:r>
    </w:p>
    <w:p w:rsidR="00BF6184" w:rsidRDefault="00BF6184" w:rsidP="00BF6184">
      <w:pPr>
        <w:pStyle w:val="ListBullet"/>
        <w:numPr>
          <w:ilvl w:val="1"/>
          <w:numId w:val="21"/>
        </w:numPr>
        <w:sectPr w:rsidR="00BF6184" w:rsidSect="00BF6184">
          <w:type w:val="continuous"/>
          <w:pgSz w:w="12240" w:h="15840"/>
          <w:pgMar w:top="1008" w:right="1152" w:bottom="1152" w:left="1152" w:header="720" w:footer="720" w:gutter="0"/>
          <w:pgNumType w:start="1"/>
          <w:cols w:space="720"/>
          <w:titlePg/>
          <w:docGrid w:linePitch="360"/>
        </w:sectPr>
      </w:pPr>
    </w:p>
    <w:p w:rsidR="00BF6184" w:rsidRPr="00BF6184" w:rsidRDefault="009D5933" w:rsidP="00BF6184">
      <w:pPr>
        <w:pStyle w:val="ListBullet"/>
        <w:numPr>
          <w:ilvl w:val="1"/>
          <w:numId w:val="21"/>
        </w:numPr>
      </w:pPr>
      <w:r>
        <w:t xml:space="preserve"> </w:t>
      </w:r>
      <w:r w:rsidR="00BF6184" w:rsidRPr="00BF6184">
        <w:t>Basic Electrical Theory &amp; Wiring</w:t>
      </w:r>
    </w:p>
    <w:p w:rsidR="00BF6184" w:rsidRPr="00BF6184" w:rsidRDefault="00BF6184" w:rsidP="007B57B7">
      <w:pPr>
        <w:pStyle w:val="ListBullet"/>
        <w:numPr>
          <w:ilvl w:val="1"/>
          <w:numId w:val="21"/>
        </w:numPr>
        <w:spacing w:after="100" w:afterAutospacing="1"/>
      </w:pPr>
      <w:r w:rsidRPr="00BF6184">
        <w:t>Electronics Assembly &amp; Soldering</w:t>
      </w:r>
    </w:p>
    <w:p w:rsidR="00BF6184" w:rsidRPr="00BF6184" w:rsidRDefault="00BF6184" w:rsidP="007B57B7">
      <w:pPr>
        <w:pStyle w:val="ListBullet"/>
        <w:numPr>
          <w:ilvl w:val="1"/>
          <w:numId w:val="21"/>
        </w:numPr>
        <w:spacing w:after="100" w:afterAutospacing="1"/>
      </w:pPr>
      <w:r w:rsidRPr="00BF6184">
        <w:t>Electronics Fundamentals AC</w:t>
      </w:r>
    </w:p>
    <w:p w:rsidR="00BF6184" w:rsidRPr="00BF6184" w:rsidRDefault="00BF6184" w:rsidP="007B57B7">
      <w:pPr>
        <w:pStyle w:val="ListBullet"/>
        <w:numPr>
          <w:ilvl w:val="1"/>
          <w:numId w:val="21"/>
        </w:numPr>
        <w:spacing w:after="100" w:afterAutospacing="1"/>
      </w:pPr>
      <w:r w:rsidRPr="00BF6184">
        <w:t>Electronics Fundamentals DC</w:t>
      </w:r>
    </w:p>
    <w:p w:rsidR="00BF6184" w:rsidRPr="00BF6184" w:rsidRDefault="00BF6184" w:rsidP="007B57B7">
      <w:pPr>
        <w:pStyle w:val="ListBullet"/>
        <w:numPr>
          <w:ilvl w:val="1"/>
          <w:numId w:val="21"/>
        </w:numPr>
        <w:spacing w:after="100" w:afterAutospacing="1"/>
      </w:pPr>
      <w:r w:rsidRPr="00BF6184">
        <w:t>Semiconductor Devices</w:t>
      </w:r>
    </w:p>
    <w:p w:rsidR="00BF6184" w:rsidRDefault="007B57B7" w:rsidP="007B57B7">
      <w:pPr>
        <w:pStyle w:val="ListBullet"/>
        <w:numPr>
          <w:ilvl w:val="1"/>
          <w:numId w:val="21"/>
        </w:numPr>
        <w:spacing w:after="100" w:afterAutospacing="1"/>
        <w:sectPr w:rsidR="00BF6184" w:rsidSect="00BF6184">
          <w:type w:val="continuous"/>
          <w:pgSz w:w="12240" w:h="15840"/>
          <w:pgMar w:top="1008" w:right="1152" w:bottom="1152" w:left="1152" w:header="720" w:footer="720" w:gutter="0"/>
          <w:pgNumType w:start="1"/>
          <w:cols w:num="2" w:space="720"/>
          <w:titlePg/>
          <w:docGrid w:linePitch="360"/>
        </w:sectPr>
      </w:pPr>
      <w:r>
        <w:t>Microcontroller</w:t>
      </w:r>
    </w:p>
    <w:sdt>
      <w:sdtPr>
        <w:alias w:val="Experience:"/>
        <w:tag w:val="Experience:"/>
        <w:id w:val="171684534"/>
        <w:placeholder>
          <w:docPart w:val="43CB1DFF3E6B4B30BFFD716327B717CA"/>
        </w:placeholder>
        <w:temporary/>
        <w:showingPlcHdr/>
        <w15:appearance w15:val="hidden"/>
      </w:sdtPr>
      <w:sdtContent>
        <w:p w:rsidR="009F70A0" w:rsidRDefault="009F70A0" w:rsidP="00326122">
          <w:pPr>
            <w:pStyle w:val="Heading1"/>
            <w:spacing w:afterAutospacing="1"/>
          </w:pPr>
          <w:r>
            <w:t>Experience</w:t>
          </w:r>
        </w:p>
      </w:sdtContent>
    </w:sdt>
    <w:p w:rsidR="007B57B7" w:rsidRDefault="007B57B7" w:rsidP="00326122">
      <w:pPr>
        <w:pStyle w:val="Heading2"/>
      </w:pPr>
      <w:r w:rsidRPr="007B57B7">
        <w:t>Co-Founder / Lead in R&amp;D</w:t>
      </w:r>
      <w:r>
        <w:t xml:space="preserve"> </w:t>
      </w:r>
      <w:r w:rsidR="009F70A0">
        <w:t>| </w:t>
      </w:r>
      <w:r>
        <w:t>mY wATER sITE</w:t>
      </w:r>
      <w:r w:rsidR="009F70A0">
        <w:t> | </w:t>
      </w:r>
      <w:r>
        <w:t>mArch</w:t>
      </w:r>
      <w:r w:rsidR="00326122">
        <w:t xml:space="preserve"> 2019 - cURRENt</w:t>
      </w:r>
    </w:p>
    <w:p w:rsidR="00326122" w:rsidRDefault="00326122" w:rsidP="00326122"/>
    <w:p w:rsidR="00326122" w:rsidRPr="00326122" w:rsidRDefault="00326122" w:rsidP="00326122">
      <w:pPr>
        <w:sectPr w:rsidR="00326122" w:rsidRPr="00326122" w:rsidSect="00BF6184">
          <w:type w:val="continuous"/>
          <w:pgSz w:w="12240" w:h="15840"/>
          <w:pgMar w:top="1008" w:right="1152" w:bottom="1152" w:left="1152" w:header="720" w:footer="720" w:gutter="0"/>
          <w:pgNumType w:start="1"/>
          <w:cols w:space="720"/>
          <w:titlePg/>
          <w:docGrid w:linePitch="360"/>
        </w:sectPr>
      </w:pPr>
    </w:p>
    <w:p w:rsidR="00326122" w:rsidRDefault="00326122" w:rsidP="00326122">
      <w:pPr>
        <w:pStyle w:val="ListBullet"/>
      </w:pPr>
      <w:r>
        <w:t>Customer service and troubleshooting</w:t>
      </w:r>
    </w:p>
    <w:p w:rsidR="00326122" w:rsidRDefault="00326122" w:rsidP="00326122">
      <w:pPr>
        <w:pStyle w:val="ListBullet"/>
      </w:pPr>
      <w:r>
        <w:t>New customer acquisition</w:t>
      </w:r>
    </w:p>
    <w:p w:rsidR="00326122" w:rsidRDefault="00326122" w:rsidP="00326122">
      <w:pPr>
        <w:pStyle w:val="ListBullet"/>
      </w:pPr>
      <w:r>
        <w:t>Creating project schedules and defining project milestones</w:t>
      </w:r>
    </w:p>
    <w:p w:rsidR="00326122" w:rsidRDefault="00326122" w:rsidP="00326122">
      <w:pPr>
        <w:pStyle w:val="ListBullet"/>
      </w:pPr>
      <w:r>
        <w:t>Collaborating with team members to maintain project timelines</w:t>
      </w:r>
    </w:p>
    <w:p w:rsidR="00326122" w:rsidRDefault="00326122" w:rsidP="00326122">
      <w:pPr>
        <w:pStyle w:val="ListBullet"/>
        <w:numPr>
          <w:ilvl w:val="0"/>
          <w:numId w:val="0"/>
        </w:numPr>
      </w:pPr>
    </w:p>
    <w:p w:rsidR="00326122" w:rsidRDefault="00112CB1" w:rsidP="00326122">
      <w:pPr>
        <w:pStyle w:val="ListBullet"/>
      </w:pPr>
      <w:r>
        <w:t>Proficient in the following programming languages</w:t>
      </w:r>
    </w:p>
    <w:p w:rsidR="007B57B7" w:rsidRDefault="007B57B7" w:rsidP="007B57B7">
      <w:pPr>
        <w:pStyle w:val="ListBullet"/>
      </w:pPr>
      <w:r>
        <w:t>Full Stack Web Development</w:t>
      </w:r>
    </w:p>
    <w:p w:rsidR="007B57B7" w:rsidRDefault="007B57B7" w:rsidP="007B57B7">
      <w:pPr>
        <w:pStyle w:val="ListBullet"/>
        <w:numPr>
          <w:ilvl w:val="1"/>
          <w:numId w:val="21"/>
        </w:numPr>
      </w:pPr>
      <w:r>
        <w:t>Frontend design - PHP, HTML, CSS</w:t>
      </w:r>
    </w:p>
    <w:p w:rsidR="007B57B7" w:rsidRDefault="007B57B7" w:rsidP="007B57B7">
      <w:pPr>
        <w:pStyle w:val="ListBullet"/>
        <w:numPr>
          <w:ilvl w:val="1"/>
          <w:numId w:val="21"/>
        </w:numPr>
      </w:pPr>
      <w:r>
        <w:t>Backend Operability - PHP, AJAX, JS</w:t>
      </w:r>
    </w:p>
    <w:p w:rsidR="007B57B7" w:rsidRDefault="007B57B7" w:rsidP="007B57B7">
      <w:pPr>
        <w:pStyle w:val="ListBullet"/>
        <w:numPr>
          <w:ilvl w:val="1"/>
          <w:numId w:val="21"/>
        </w:numPr>
      </w:pPr>
      <w:r>
        <w:t>Database Integration - phpMyAdmin MySQL</w:t>
      </w:r>
    </w:p>
    <w:p w:rsidR="007B57B7" w:rsidRDefault="007B57B7" w:rsidP="007B57B7">
      <w:pPr>
        <w:pStyle w:val="ListBullet"/>
        <w:numPr>
          <w:ilvl w:val="1"/>
          <w:numId w:val="21"/>
        </w:numPr>
      </w:pPr>
      <w:r>
        <w:t>restAPI Development</w:t>
      </w:r>
    </w:p>
    <w:p w:rsidR="007B57B7" w:rsidRDefault="007B57B7" w:rsidP="007B57B7">
      <w:pPr>
        <w:pStyle w:val="ListBullet"/>
        <w:numPr>
          <w:ilvl w:val="0"/>
          <w:numId w:val="0"/>
        </w:numPr>
        <w:ind w:left="216"/>
      </w:pPr>
    </w:p>
    <w:p w:rsidR="007B57B7" w:rsidRDefault="007B57B7" w:rsidP="007B57B7">
      <w:pPr>
        <w:pStyle w:val="ListBullet"/>
        <w:numPr>
          <w:ilvl w:val="0"/>
          <w:numId w:val="0"/>
        </w:numPr>
        <w:ind w:left="216" w:hanging="216"/>
        <w:sectPr w:rsidR="007B57B7" w:rsidSect="007B57B7">
          <w:type w:val="continuous"/>
          <w:pgSz w:w="12240" w:h="15840"/>
          <w:pgMar w:top="1008" w:right="1152" w:bottom="1152" w:left="1152" w:header="720" w:footer="720" w:gutter="0"/>
          <w:pgNumType w:start="1"/>
          <w:cols w:num="2" w:space="720"/>
          <w:titlePg/>
          <w:docGrid w:linePitch="360"/>
        </w:sectPr>
      </w:pPr>
    </w:p>
    <w:p w:rsidR="00326122" w:rsidRPr="00326122" w:rsidRDefault="00326122" w:rsidP="00326122">
      <w:pPr>
        <w:pStyle w:val="ListBullet"/>
        <w:numPr>
          <w:ilvl w:val="1"/>
          <w:numId w:val="21"/>
        </w:numPr>
      </w:pPr>
      <w:r w:rsidRPr="00326122">
        <w:t>C based “Arduino”</w:t>
      </w:r>
    </w:p>
    <w:p w:rsidR="00326122" w:rsidRPr="00326122" w:rsidRDefault="00326122" w:rsidP="00326122">
      <w:pPr>
        <w:pStyle w:val="ListBullet"/>
        <w:numPr>
          <w:ilvl w:val="1"/>
          <w:numId w:val="21"/>
        </w:numPr>
      </w:pPr>
      <w:r w:rsidRPr="00326122">
        <w:t>Git</w:t>
      </w:r>
    </w:p>
    <w:p w:rsidR="00326122" w:rsidRPr="00326122" w:rsidRDefault="00326122" w:rsidP="00326122">
      <w:pPr>
        <w:pStyle w:val="ListBullet"/>
        <w:numPr>
          <w:ilvl w:val="1"/>
          <w:numId w:val="21"/>
        </w:numPr>
      </w:pPr>
      <w:r w:rsidRPr="00326122">
        <w:t>PHP</w:t>
      </w:r>
    </w:p>
    <w:p w:rsidR="00326122" w:rsidRPr="00326122" w:rsidRDefault="00326122" w:rsidP="00326122">
      <w:pPr>
        <w:pStyle w:val="ListBullet"/>
        <w:numPr>
          <w:ilvl w:val="1"/>
          <w:numId w:val="21"/>
        </w:numPr>
      </w:pPr>
      <w:r w:rsidRPr="00326122">
        <w:t>HTML</w:t>
      </w:r>
    </w:p>
    <w:p w:rsidR="00326122" w:rsidRPr="00326122" w:rsidRDefault="00326122" w:rsidP="00326122">
      <w:pPr>
        <w:pStyle w:val="ListBullet"/>
        <w:numPr>
          <w:ilvl w:val="1"/>
          <w:numId w:val="21"/>
        </w:numPr>
      </w:pPr>
      <w:r w:rsidRPr="00326122">
        <w:t>CSS</w:t>
      </w:r>
    </w:p>
    <w:p w:rsidR="00326122" w:rsidRDefault="00112CB1" w:rsidP="00326122">
      <w:pPr>
        <w:pStyle w:val="ListBullet"/>
        <w:numPr>
          <w:ilvl w:val="1"/>
          <w:numId w:val="21"/>
        </w:numPr>
      </w:pPr>
      <w:r>
        <w:t>MySQL</w:t>
      </w:r>
      <w:r>
        <w:t xml:space="preserve"> “phpMyAdmin” </w:t>
      </w:r>
    </w:p>
    <w:p w:rsidR="00326122" w:rsidRDefault="00326122" w:rsidP="00326122">
      <w:pPr>
        <w:pStyle w:val="ListBullet"/>
        <w:numPr>
          <w:ilvl w:val="0"/>
          <w:numId w:val="0"/>
        </w:numPr>
        <w:ind w:left="216" w:hanging="216"/>
      </w:pPr>
    </w:p>
    <w:p w:rsidR="007B57B7" w:rsidRDefault="007B57B7" w:rsidP="007B57B7">
      <w:pPr>
        <w:pStyle w:val="ListBullet"/>
      </w:pPr>
      <w:r w:rsidRPr="007B57B7">
        <w:t>Full Stack Product Development</w:t>
      </w:r>
    </w:p>
    <w:p w:rsidR="007B57B7" w:rsidRPr="007B57B7" w:rsidRDefault="007B57B7" w:rsidP="007B57B7">
      <w:pPr>
        <w:pStyle w:val="ListBullet"/>
        <w:numPr>
          <w:ilvl w:val="1"/>
          <w:numId w:val="21"/>
        </w:numPr>
      </w:pPr>
      <w:r w:rsidRPr="007B57B7">
        <w:t>PCB Designing - EasyEDA</w:t>
      </w:r>
    </w:p>
    <w:p w:rsidR="007B57B7" w:rsidRPr="007B57B7" w:rsidRDefault="007B57B7" w:rsidP="007B57B7">
      <w:pPr>
        <w:pStyle w:val="ListBullet"/>
        <w:numPr>
          <w:ilvl w:val="1"/>
          <w:numId w:val="21"/>
        </w:numPr>
      </w:pPr>
      <w:r w:rsidRPr="007B57B7">
        <w:t>PCB Assembly</w:t>
      </w:r>
    </w:p>
    <w:p w:rsidR="007B57B7" w:rsidRPr="007B57B7" w:rsidRDefault="007B57B7" w:rsidP="007B57B7">
      <w:pPr>
        <w:pStyle w:val="ListBullet"/>
        <w:numPr>
          <w:ilvl w:val="1"/>
          <w:numId w:val="21"/>
        </w:numPr>
      </w:pPr>
      <w:r w:rsidRPr="007B57B7">
        <w:t>Part sourcing - Materials, sensors, housings, battery tech</w:t>
      </w:r>
    </w:p>
    <w:p w:rsidR="007B57B7" w:rsidRDefault="007B57B7" w:rsidP="007B57B7">
      <w:pPr>
        <w:pStyle w:val="ListBullet"/>
        <w:numPr>
          <w:ilvl w:val="1"/>
          <w:numId w:val="21"/>
        </w:numPr>
        <w:sectPr w:rsidR="007B57B7" w:rsidSect="007B57B7">
          <w:type w:val="continuous"/>
          <w:pgSz w:w="12240" w:h="15840"/>
          <w:pgMar w:top="1008" w:right="1152" w:bottom="1152" w:left="1152" w:header="720" w:footer="720" w:gutter="0"/>
          <w:pgNumType w:start="1"/>
          <w:cols w:num="2" w:space="720"/>
          <w:titlePg/>
          <w:docGrid w:linePitch="360"/>
        </w:sectPr>
      </w:pPr>
      <w:r w:rsidRPr="007B57B7">
        <w:t>created Firmware for Station controllers - C based “Arduino</w:t>
      </w:r>
      <w:r w:rsidR="00326122">
        <w:t>”</w:t>
      </w:r>
    </w:p>
    <w:p w:rsidR="007B57B7" w:rsidRDefault="007B57B7">
      <w:pPr>
        <w:pStyle w:val="Heading1"/>
        <w:sectPr w:rsidR="007B57B7" w:rsidSect="00BF6184">
          <w:type w:val="continuous"/>
          <w:pgSz w:w="12240" w:h="15840"/>
          <w:pgMar w:top="1008" w:right="1152" w:bottom="1152" w:left="1152" w:header="720" w:footer="720" w:gutter="0"/>
          <w:pgNumType w:start="1"/>
          <w:cols w:space="720"/>
          <w:titlePg/>
          <w:docGrid w:linePitch="360"/>
        </w:sectPr>
      </w:pPr>
    </w:p>
    <w:sdt>
      <w:sdtPr>
        <w:alias w:val="Skills &amp; Abilities:"/>
        <w:tag w:val="Skills &amp; Abilities:"/>
        <w:id w:val="458624136"/>
        <w:placeholder>
          <w:docPart w:val="54F5C7F75237400196C618EBF7E1EB71"/>
        </w:placeholder>
        <w:temporary/>
        <w:showingPlcHdr/>
        <w15:appearance w15:val="hidden"/>
      </w:sdtPr>
      <w:sdtEndPr/>
      <w:sdtContent>
        <w:p w:rsidR="006270A9" w:rsidRDefault="009D5933">
          <w:pPr>
            <w:pStyle w:val="Heading1"/>
          </w:pPr>
          <w:r>
            <w:t>Skills &amp; Abilities</w:t>
          </w:r>
        </w:p>
      </w:sdtContent>
    </w:sdt>
    <w:p w:rsidR="006270A9" w:rsidRDefault="008D2646">
      <w:pPr>
        <w:pStyle w:val="Heading2"/>
      </w:pPr>
      <w:r w:rsidRPr="008D2646">
        <w:t>Researching</w:t>
      </w:r>
    </w:p>
    <w:p w:rsidR="00BF6184" w:rsidRDefault="00BF6184">
      <w:pPr>
        <w:pStyle w:val="ListBullet"/>
      </w:pPr>
      <w:r w:rsidRPr="00BF6184">
        <w:t>Analysis of information from different sources</w:t>
      </w:r>
      <w:r w:rsidR="00112CB1">
        <w:t xml:space="preserve"> to gain a deep understanding of the information so it can be used in decision making for part selection or troubleshooting.</w:t>
      </w:r>
    </w:p>
    <w:p w:rsidR="006270A9" w:rsidRDefault="008478D0">
      <w:pPr>
        <w:pStyle w:val="Heading2"/>
      </w:pPr>
      <w:r>
        <w:t>Troublshooting</w:t>
      </w:r>
    </w:p>
    <w:sdt>
      <w:sdtPr>
        <w:alias w:val="Sales Skills:"/>
        <w:tag w:val="Sales Skills:"/>
        <w:id w:val="1544489962"/>
        <w:placeholder>
          <w:docPart w:val="5EE43A89B77E419CBA07A6C28C6CCA18"/>
        </w:placeholder>
        <w:temporary/>
        <w:showingPlcHdr/>
        <w15:appearance w15:val="hidden"/>
      </w:sdtPr>
      <w:sdtEndPr/>
      <w:sdtContent>
        <w:bookmarkStart w:id="0" w:name="_GoBack" w:displacedByCustomXml="prev"/>
        <w:p w:rsidR="009F70A0" w:rsidRPr="001B29CF" w:rsidRDefault="009D5933" w:rsidP="00112CB1">
          <w:pPr>
            <w:pStyle w:val="ListBullet"/>
          </w:pPr>
          <w:r>
            <w:t>Some of the sample text in this document indicates the name of the style applied, so that you can easily apply the same formatting again. For example, this is the List Bullet style.</w:t>
          </w:r>
        </w:p>
        <w:bookmarkEnd w:id="0" w:displacedByCustomXml="next"/>
      </w:sdtContent>
    </w:sdt>
    <w:sectPr w:rsidR="009F70A0" w:rsidRPr="001B29CF" w:rsidSect="00BF6184">
      <w:type w:val="continuous"/>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EBD" w:rsidRDefault="00E31EBD">
      <w:pPr>
        <w:spacing w:after="0"/>
      </w:pPr>
      <w:r>
        <w:separator/>
      </w:r>
    </w:p>
  </w:endnote>
  <w:endnote w:type="continuationSeparator" w:id="0">
    <w:p w:rsidR="00E31EBD" w:rsidRDefault="00E31E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Adobe Ming Std L"/>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0A9" w:rsidRDefault="009D5933">
    <w:pPr>
      <w:pStyle w:val="Footer"/>
    </w:pPr>
    <w:r>
      <w:t xml:space="preserve">Page </w:t>
    </w:r>
    <w:r>
      <w:fldChar w:fldCharType="begin"/>
    </w:r>
    <w:r>
      <w:instrText xml:space="preserve"> PAGE   \* MERGEFORMAT </w:instrText>
    </w:r>
    <w:r>
      <w:fldChar w:fldCharType="separate"/>
    </w:r>
    <w:r w:rsidR="00112CB1">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EBD" w:rsidRDefault="00E31EBD">
      <w:pPr>
        <w:spacing w:after="0"/>
      </w:pPr>
      <w:r>
        <w:separator/>
      </w:r>
    </w:p>
  </w:footnote>
  <w:footnote w:type="continuationSeparator" w:id="0">
    <w:p w:rsidR="00E31EBD" w:rsidRDefault="00E31EB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16A1B80"/>
    <w:lvl w:ilvl="0">
      <w:start w:val="1"/>
      <w:numFmt w:val="bullet"/>
      <w:pStyle w:val="List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62D6AFD"/>
    <w:multiLevelType w:val="multilevel"/>
    <w:tmpl w:val="9902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33779F"/>
    <w:multiLevelType w:val="hybridMultilevel"/>
    <w:tmpl w:val="AB70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F3D24D7"/>
    <w:multiLevelType w:val="multilevel"/>
    <w:tmpl w:val="FC04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45B3ADE"/>
    <w:multiLevelType w:val="multilevel"/>
    <w:tmpl w:val="25E2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A380642"/>
    <w:multiLevelType w:val="multilevel"/>
    <w:tmpl w:val="6478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9"/>
  </w:num>
  <w:num w:numId="16">
    <w:abstractNumId w:val="12"/>
  </w:num>
  <w:num w:numId="17">
    <w:abstractNumId w:val="16"/>
  </w:num>
  <w:num w:numId="18">
    <w:abstractNumId w:val="10"/>
  </w:num>
  <w:num w:numId="19">
    <w:abstractNumId w:val="23"/>
  </w:num>
  <w:num w:numId="20">
    <w:abstractNumId w:val="20"/>
  </w:num>
  <w:num w:numId="21">
    <w:abstractNumId w:val="11"/>
  </w:num>
  <w:num w:numId="22">
    <w:abstractNumId w:val="15"/>
  </w:num>
  <w:num w:numId="23">
    <w:abstractNumId w:val="22"/>
  </w:num>
  <w:num w:numId="24">
    <w:abstractNumId w:val="13"/>
  </w:num>
  <w:num w:numId="25">
    <w:abstractNumId w:val="21"/>
  </w:num>
  <w:num w:numId="26">
    <w:abstractNumId w:val="24"/>
  </w:num>
  <w:num w:numId="27">
    <w:abstractNumId w:val="11"/>
  </w:num>
  <w:num w:numId="28">
    <w:abstractNumId w:val="1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184"/>
    <w:rsid w:val="00013ABC"/>
    <w:rsid w:val="000A4F59"/>
    <w:rsid w:val="00112CB1"/>
    <w:rsid w:val="00141A4C"/>
    <w:rsid w:val="001B29CF"/>
    <w:rsid w:val="0028220F"/>
    <w:rsid w:val="00326122"/>
    <w:rsid w:val="00356C14"/>
    <w:rsid w:val="00617B26"/>
    <w:rsid w:val="006270A9"/>
    <w:rsid w:val="00675956"/>
    <w:rsid w:val="00681034"/>
    <w:rsid w:val="007B57B7"/>
    <w:rsid w:val="00816216"/>
    <w:rsid w:val="008478D0"/>
    <w:rsid w:val="0087734B"/>
    <w:rsid w:val="008D2646"/>
    <w:rsid w:val="009D5933"/>
    <w:rsid w:val="009F70A0"/>
    <w:rsid w:val="00BD768D"/>
    <w:rsid w:val="00BF6184"/>
    <w:rsid w:val="00C61F8E"/>
    <w:rsid w:val="00E31EBD"/>
    <w:rsid w:val="00E83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5BFEC"/>
  <w15:chartTrackingRefBased/>
  <w15:docId w15:val="{27BEC22C-CE55-4A38-A799-F33952689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NormalWeb">
    <w:name w:val="Normal (Web)"/>
    <w:basedOn w:val="Normal"/>
    <w:uiPriority w:val="99"/>
    <w:semiHidden/>
    <w:unhideWhenUsed/>
    <w:rsid w:val="00BF6184"/>
    <w:rPr>
      <w:rFonts w:ascii="Times New Roman" w:hAnsi="Times New Roman" w:cs="Times New Roman"/>
      <w:sz w:val="24"/>
      <w:szCs w:val="24"/>
    </w:rPr>
  </w:style>
  <w:style w:type="paragraph" w:styleId="ListParagraph">
    <w:name w:val="List Paragraph"/>
    <w:basedOn w:val="Normal"/>
    <w:uiPriority w:val="34"/>
    <w:unhideWhenUsed/>
    <w:qFormat/>
    <w:rsid w:val="00326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33186">
      <w:bodyDiv w:val="1"/>
      <w:marLeft w:val="0"/>
      <w:marRight w:val="0"/>
      <w:marTop w:val="0"/>
      <w:marBottom w:val="0"/>
      <w:divBdr>
        <w:top w:val="none" w:sz="0" w:space="0" w:color="auto"/>
        <w:left w:val="none" w:sz="0" w:space="0" w:color="auto"/>
        <w:bottom w:val="none" w:sz="0" w:space="0" w:color="auto"/>
        <w:right w:val="none" w:sz="0" w:space="0" w:color="auto"/>
      </w:divBdr>
    </w:div>
    <w:div w:id="223637902">
      <w:bodyDiv w:val="1"/>
      <w:marLeft w:val="0"/>
      <w:marRight w:val="0"/>
      <w:marTop w:val="0"/>
      <w:marBottom w:val="0"/>
      <w:divBdr>
        <w:top w:val="none" w:sz="0" w:space="0" w:color="auto"/>
        <w:left w:val="none" w:sz="0" w:space="0" w:color="auto"/>
        <w:bottom w:val="none" w:sz="0" w:space="0" w:color="auto"/>
        <w:right w:val="none" w:sz="0" w:space="0" w:color="auto"/>
      </w:divBdr>
    </w:div>
    <w:div w:id="1545561144">
      <w:bodyDiv w:val="1"/>
      <w:marLeft w:val="0"/>
      <w:marRight w:val="0"/>
      <w:marTop w:val="0"/>
      <w:marBottom w:val="0"/>
      <w:divBdr>
        <w:top w:val="none" w:sz="0" w:space="0" w:color="auto"/>
        <w:left w:val="none" w:sz="0" w:space="0" w:color="auto"/>
        <w:bottom w:val="none" w:sz="0" w:space="0" w:color="auto"/>
        <w:right w:val="none" w:sz="0" w:space="0" w:color="auto"/>
      </w:divBdr>
    </w:div>
    <w:div w:id="1849908106">
      <w:bodyDiv w:val="1"/>
      <w:marLeft w:val="0"/>
      <w:marRight w:val="0"/>
      <w:marTop w:val="0"/>
      <w:marBottom w:val="0"/>
      <w:divBdr>
        <w:top w:val="none" w:sz="0" w:space="0" w:color="auto"/>
        <w:left w:val="none" w:sz="0" w:space="0" w:color="auto"/>
        <w:bottom w:val="none" w:sz="0" w:space="0" w:color="auto"/>
        <w:right w:val="none" w:sz="0" w:space="0" w:color="auto"/>
      </w:divBdr>
    </w:div>
    <w:div w:id="191758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R\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976BDE6D69F44A89E89B7EBEAF379E2"/>
        <w:category>
          <w:name w:val="General"/>
          <w:gallery w:val="placeholder"/>
        </w:category>
        <w:types>
          <w:type w:val="bbPlcHdr"/>
        </w:types>
        <w:behaviors>
          <w:behavior w:val="content"/>
        </w:behaviors>
        <w:guid w:val="{D2374D85-239E-40B4-BFD3-83B1F71F16CF}"/>
      </w:docPartPr>
      <w:docPartBody>
        <w:p w:rsidR="00000000" w:rsidRDefault="00062040">
          <w:pPr>
            <w:pStyle w:val="C976BDE6D69F44A89E89B7EBEAF379E2"/>
          </w:pPr>
          <w:r>
            <w:t>Objective</w:t>
          </w:r>
        </w:p>
      </w:docPartBody>
    </w:docPart>
    <w:docPart>
      <w:docPartPr>
        <w:name w:val="52CAA4825E98490BB10E2A7DEC715A76"/>
        <w:category>
          <w:name w:val="General"/>
          <w:gallery w:val="placeholder"/>
        </w:category>
        <w:types>
          <w:type w:val="bbPlcHdr"/>
        </w:types>
        <w:behaviors>
          <w:behavior w:val="content"/>
        </w:behaviors>
        <w:guid w:val="{F7657745-07BE-4218-9ECD-7F96C55B6B69}"/>
      </w:docPartPr>
      <w:docPartBody>
        <w:p w:rsidR="00000000" w:rsidRDefault="00062040">
          <w:pPr>
            <w:pStyle w:val="52CAA4825E98490BB10E2A7DEC715A76"/>
          </w:pPr>
          <w:r>
            <w:t>Education</w:t>
          </w:r>
        </w:p>
      </w:docPartBody>
    </w:docPart>
    <w:docPart>
      <w:docPartPr>
        <w:name w:val="54F5C7F75237400196C618EBF7E1EB71"/>
        <w:category>
          <w:name w:val="General"/>
          <w:gallery w:val="placeholder"/>
        </w:category>
        <w:types>
          <w:type w:val="bbPlcHdr"/>
        </w:types>
        <w:behaviors>
          <w:behavior w:val="content"/>
        </w:behaviors>
        <w:guid w:val="{443E0927-7FB3-417B-855E-B34C34482E60}"/>
      </w:docPartPr>
      <w:docPartBody>
        <w:p w:rsidR="00000000" w:rsidRDefault="00062040">
          <w:pPr>
            <w:pStyle w:val="54F5C7F75237400196C618EBF7E1EB71"/>
          </w:pPr>
          <w:r>
            <w:t xml:space="preserve">Skills &amp; </w:t>
          </w:r>
          <w:r>
            <w:t>Abilities</w:t>
          </w:r>
        </w:p>
      </w:docPartBody>
    </w:docPart>
    <w:docPart>
      <w:docPartPr>
        <w:name w:val="5EE43A89B77E419CBA07A6C28C6CCA18"/>
        <w:category>
          <w:name w:val="General"/>
          <w:gallery w:val="placeholder"/>
        </w:category>
        <w:types>
          <w:type w:val="bbPlcHdr"/>
        </w:types>
        <w:behaviors>
          <w:behavior w:val="content"/>
        </w:behaviors>
        <w:guid w:val="{2D73C331-29BC-440B-96CC-127D5F3193DF}"/>
      </w:docPartPr>
      <w:docPartBody>
        <w:p w:rsidR="00000000" w:rsidRDefault="00062040">
          <w:pPr>
            <w:pStyle w:val="5EE43A89B77E419CBA07A6C28C6CCA18"/>
          </w:pPr>
          <w:r>
            <w:t>Some of the sample</w:t>
          </w:r>
          <w:r>
            <w:t xml:space="preserve"> text in this document indicates the name of the style applied, so that you can easily apply the same formatting again. For example, this is the List Bullet style.</w:t>
          </w:r>
        </w:p>
      </w:docPartBody>
    </w:docPart>
    <w:docPart>
      <w:docPartPr>
        <w:name w:val="43CB1DFF3E6B4B30BFFD716327B717CA"/>
        <w:category>
          <w:name w:val="General"/>
          <w:gallery w:val="placeholder"/>
        </w:category>
        <w:types>
          <w:type w:val="bbPlcHdr"/>
        </w:types>
        <w:behaviors>
          <w:behavior w:val="content"/>
        </w:behaviors>
        <w:guid w:val="{B9D26337-386F-4581-83C1-03E5DEAB5B95}"/>
      </w:docPartPr>
      <w:docPartBody>
        <w:p w:rsidR="00000000" w:rsidRDefault="00D86C36" w:rsidP="00D86C36">
          <w:pPr>
            <w:pStyle w:val="43CB1DFF3E6B4B30BFFD716327B717CA"/>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Adobe Ming Std L"/>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C36"/>
    <w:rsid w:val="00062040"/>
    <w:rsid w:val="00D8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DE94785D184368BBED11B32CE7AA21">
    <w:name w:val="7ADE94785D184368BBED11B32CE7AA21"/>
  </w:style>
  <w:style w:type="paragraph" w:customStyle="1" w:styleId="062485CA78AA47FC8F946543D56B6965">
    <w:name w:val="062485CA78AA47FC8F946543D56B6965"/>
  </w:style>
  <w:style w:type="paragraph" w:customStyle="1" w:styleId="E4BBCA94A62B4467BA46AE26DE818636">
    <w:name w:val="E4BBCA94A62B4467BA46AE26DE818636"/>
  </w:style>
  <w:style w:type="paragraph" w:customStyle="1" w:styleId="570270C3B4B94585AA3F9B7E89FB576E">
    <w:name w:val="570270C3B4B94585AA3F9B7E89FB576E"/>
  </w:style>
  <w:style w:type="paragraph" w:customStyle="1" w:styleId="C976BDE6D69F44A89E89B7EBEAF379E2">
    <w:name w:val="C976BDE6D69F44A89E89B7EBEAF379E2"/>
  </w:style>
  <w:style w:type="paragraph" w:customStyle="1" w:styleId="23EB104A9FF8462292A644FA6288AE1B">
    <w:name w:val="23EB104A9FF8462292A644FA6288AE1B"/>
  </w:style>
  <w:style w:type="paragraph" w:customStyle="1" w:styleId="52CAA4825E98490BB10E2A7DEC715A76">
    <w:name w:val="52CAA4825E98490BB10E2A7DEC715A76"/>
  </w:style>
  <w:style w:type="paragraph" w:customStyle="1" w:styleId="16A7B18D6A9147A18F3306CA32DB319C">
    <w:name w:val="16A7B18D6A9147A18F3306CA32DB319C"/>
  </w:style>
  <w:style w:type="paragraph" w:customStyle="1" w:styleId="1AB0B2426EDC4925A26E3A5458BCB200">
    <w:name w:val="1AB0B2426EDC4925A26E3A5458BCB200"/>
  </w:style>
  <w:style w:type="paragraph" w:customStyle="1" w:styleId="7DEB9F469CCA4EAFBC93B7323E36609B">
    <w:name w:val="7DEB9F469CCA4EAFBC93B7323E36609B"/>
  </w:style>
  <w:style w:type="paragraph" w:customStyle="1" w:styleId="E874907F5E594D198378AB19E4B668BD">
    <w:name w:val="E874907F5E594D198378AB19E4B668BD"/>
  </w:style>
  <w:style w:type="paragraph" w:customStyle="1" w:styleId="80C06A5EC4E64613A7934383EDEBD76D">
    <w:name w:val="80C06A5EC4E64613A7934383EDEBD76D"/>
  </w:style>
  <w:style w:type="paragraph" w:customStyle="1" w:styleId="B554C4C459C142279385824D64FDFA46">
    <w:name w:val="B554C4C459C142279385824D64FDFA46"/>
  </w:style>
  <w:style w:type="paragraph" w:customStyle="1" w:styleId="2A47D70F657D422F80A9786A3D692D79">
    <w:name w:val="2A47D70F657D422F80A9786A3D692D79"/>
  </w:style>
  <w:style w:type="paragraph" w:customStyle="1" w:styleId="37BE3B6F3A9D41A4AA7212E0B27F581D">
    <w:name w:val="37BE3B6F3A9D41A4AA7212E0B27F581D"/>
  </w:style>
  <w:style w:type="paragraph" w:customStyle="1" w:styleId="54F5C7F75237400196C618EBF7E1EB71">
    <w:name w:val="54F5C7F75237400196C618EBF7E1EB71"/>
  </w:style>
  <w:style w:type="paragraph" w:customStyle="1" w:styleId="57B38BAF92A04491979F9BBD5E514AD2">
    <w:name w:val="57B38BAF92A04491979F9BBD5E514AD2"/>
  </w:style>
  <w:style w:type="paragraph" w:customStyle="1" w:styleId="F7A5B35AA3234CB88F30653119D086AB">
    <w:name w:val="F7A5B35AA3234CB88F30653119D086AB"/>
  </w:style>
  <w:style w:type="paragraph" w:customStyle="1" w:styleId="E8418ECB5E99402A880F890DA3E7D62A">
    <w:name w:val="E8418ECB5E99402A880F890DA3E7D62A"/>
  </w:style>
  <w:style w:type="paragraph" w:customStyle="1" w:styleId="5EE43A89B77E419CBA07A6C28C6CCA18">
    <w:name w:val="5EE43A89B77E419CBA07A6C28C6CCA18"/>
  </w:style>
  <w:style w:type="paragraph" w:customStyle="1" w:styleId="1C062EFBDEC84D3BB91690875B7B390C">
    <w:name w:val="1C062EFBDEC84D3BB91690875B7B390C"/>
  </w:style>
  <w:style w:type="paragraph" w:customStyle="1" w:styleId="23456D865CAF41C9896ADCF6A5DE17EE">
    <w:name w:val="23456D865CAF41C9896ADCF6A5DE17EE"/>
  </w:style>
  <w:style w:type="paragraph" w:customStyle="1" w:styleId="62821469DB1943FC8BBCD8F8D7548136">
    <w:name w:val="62821469DB1943FC8BBCD8F8D7548136"/>
  </w:style>
  <w:style w:type="paragraph" w:customStyle="1" w:styleId="FA5FD8F6F8E64A0180114FFFD50FB7C0">
    <w:name w:val="FA5FD8F6F8E64A0180114FFFD50FB7C0"/>
  </w:style>
  <w:style w:type="paragraph" w:customStyle="1" w:styleId="53DEEBBC9D7C433AAEAFEA97DF70FA62">
    <w:name w:val="53DEEBBC9D7C433AAEAFEA97DF70FA62"/>
  </w:style>
  <w:style w:type="paragraph" w:customStyle="1" w:styleId="D20BA5025A4C49BFBD05C84609624F47">
    <w:name w:val="D20BA5025A4C49BFBD05C84609624F47"/>
  </w:style>
  <w:style w:type="paragraph" w:customStyle="1" w:styleId="20C0D033EF22467DBB84208CF0E00E88">
    <w:name w:val="20C0D033EF22467DBB84208CF0E00E88"/>
  </w:style>
  <w:style w:type="paragraph" w:customStyle="1" w:styleId="ED086B58F672415E8DFC9FF2A56FE686">
    <w:name w:val="ED086B58F672415E8DFC9FF2A56FE686"/>
  </w:style>
  <w:style w:type="paragraph" w:customStyle="1" w:styleId="114F5FAFE8C54034968A4FF28F1C10E5">
    <w:name w:val="114F5FAFE8C54034968A4FF28F1C10E5"/>
  </w:style>
  <w:style w:type="paragraph" w:customStyle="1" w:styleId="71686CD3BC5949C49D7C22113A77B7CE">
    <w:name w:val="71686CD3BC5949C49D7C22113A77B7CE"/>
  </w:style>
  <w:style w:type="paragraph" w:customStyle="1" w:styleId="6E5EBFE8543C41AA854C87D35CD70BC7">
    <w:name w:val="6E5EBFE8543C41AA854C87D35CD70BC7"/>
  </w:style>
  <w:style w:type="paragraph" w:customStyle="1" w:styleId="78A17B4ADAB848519454F31BC25B407B">
    <w:name w:val="78A17B4ADAB848519454F31BC25B407B"/>
  </w:style>
  <w:style w:type="paragraph" w:customStyle="1" w:styleId="A855FE34C6DA4F959D16E5CCB3A51B9F">
    <w:name w:val="A855FE34C6DA4F959D16E5CCB3A51B9F"/>
  </w:style>
  <w:style w:type="paragraph" w:customStyle="1" w:styleId="43CB1DFF3E6B4B30BFFD716327B717CA">
    <w:name w:val="43CB1DFF3E6B4B30BFFD716327B717CA"/>
    <w:rsid w:val="00D86C36"/>
  </w:style>
  <w:style w:type="paragraph" w:customStyle="1" w:styleId="6E19FDCDA9444230BE0581505BDE3932">
    <w:name w:val="6E19FDCDA9444230BE0581505BDE3932"/>
    <w:rsid w:val="00D86C36"/>
  </w:style>
  <w:style w:type="paragraph" w:customStyle="1" w:styleId="62A1CCFB6C3C438BAB9315DAB8D7808E">
    <w:name w:val="62A1CCFB6C3C438BAB9315DAB8D7808E"/>
    <w:rsid w:val="00D86C36"/>
  </w:style>
  <w:style w:type="paragraph" w:customStyle="1" w:styleId="1537518BBD954D4DAE5F91930F59727D">
    <w:name w:val="1537518BBD954D4DAE5F91930F59727D"/>
    <w:rsid w:val="00D86C36"/>
  </w:style>
  <w:style w:type="paragraph" w:customStyle="1" w:styleId="6E21168139A34F6C8A3DCC89383A11C9">
    <w:name w:val="6E21168139A34F6C8A3DCC89383A11C9"/>
    <w:rsid w:val="00D86C36"/>
  </w:style>
  <w:style w:type="paragraph" w:customStyle="1" w:styleId="661D9811569A4D7FB4111910673CCAC3">
    <w:name w:val="661D9811569A4D7FB4111910673CCAC3"/>
    <w:rsid w:val="00D86C36"/>
  </w:style>
  <w:style w:type="paragraph" w:customStyle="1" w:styleId="FA6421DD33CB424A95C6A0F0D2B9378F">
    <w:name w:val="FA6421DD33CB424A95C6A0F0D2B9378F"/>
    <w:rsid w:val="00D86C36"/>
  </w:style>
  <w:style w:type="paragraph" w:customStyle="1" w:styleId="9748BAECFB10453AA7B50DA98379F471">
    <w:name w:val="9748BAECFB10453AA7B50DA98379F471"/>
    <w:rsid w:val="00D86C36"/>
  </w:style>
  <w:style w:type="paragraph" w:customStyle="1" w:styleId="F6759929BF6A4326A455BF2E85B04AA1">
    <w:name w:val="F6759929BF6A4326A455BF2E85B04AA1"/>
    <w:rsid w:val="00D86C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4EA99-62C2-4DAB-87A2-0055E8406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121</TotalTime>
  <Pages>2</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dc:creator>
  <cp:keywords/>
  <cp:lastModifiedBy>AMAR</cp:lastModifiedBy>
  <cp:revision>1</cp:revision>
  <dcterms:created xsi:type="dcterms:W3CDTF">2021-06-11T22:06:00Z</dcterms:created>
  <dcterms:modified xsi:type="dcterms:W3CDTF">2021-06-12T00:07:00Z</dcterms:modified>
  <cp:version/>
</cp:coreProperties>
</file>